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DF5" w:rsidRPr="0090060B" w:rsidRDefault="00170DF5" w:rsidP="0090060B">
      <w:pPr>
        <w:pStyle w:val="Title"/>
        <w:spacing w:before="0"/>
        <w:jc w:val="left"/>
        <w:rPr>
          <w:rFonts w:ascii="Arial" w:eastAsia="Arial" w:hAnsi="Arial" w:cs="Arial"/>
          <w:sz w:val="16"/>
          <w:szCs w:val="16"/>
        </w:rPr>
      </w:pPr>
    </w:p>
    <w:tbl>
      <w:tblPr>
        <w:tblStyle w:val="a6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910"/>
        <w:gridCol w:w="495"/>
        <w:gridCol w:w="375"/>
        <w:gridCol w:w="6720"/>
      </w:tblGrid>
      <w:tr w:rsidR="00170DF5">
        <w:trPr>
          <w:cantSplit/>
          <w:trHeight w:val="330"/>
          <w:tblHeader/>
          <w:jc w:val="center"/>
        </w:trPr>
        <w:tc>
          <w:tcPr>
            <w:tcW w:w="10500" w:type="dxa"/>
            <w:gridSpan w:val="4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0DF5" w:rsidRDefault="00170DF5">
            <w:pPr>
              <w:pStyle w:val="Heading1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bookmarkStart w:id="0" w:name="_heading=h.30j0zll" w:colFirst="0" w:colLast="0"/>
            <w:bookmarkEnd w:id="0"/>
          </w:p>
          <w:p w:rsidR="00170DF5" w:rsidRDefault="00170DF5">
            <w:pPr>
              <w:spacing w:before="0" w:line="240" w:lineRule="auto"/>
            </w:pPr>
          </w:p>
        </w:tc>
      </w:tr>
      <w:tr w:rsidR="00170DF5">
        <w:trPr>
          <w:cantSplit/>
          <w:trHeight w:val="2940"/>
          <w:tblHeader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0DF5" w:rsidRDefault="00966E59">
            <w:pPr>
              <w:pStyle w:val="Heading1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1" w:name="_heading=h.1fob9te" w:colFirst="0" w:colLast="0"/>
            <w:bookmarkEnd w:id="1"/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314450" cy="128587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0DF5" w:rsidRDefault="00170DF5">
            <w:pPr>
              <w:spacing w:before="0" w:line="240" w:lineRule="auto"/>
            </w:pPr>
          </w:p>
          <w:tbl>
            <w:tblPr>
              <w:tblStyle w:val="a7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3030"/>
            </w:tblGrid>
            <w:tr w:rsidR="00170DF5">
              <w:trPr>
                <w:cantSplit/>
                <w:trHeight w:val="330"/>
                <w:tblHeader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70DF5" w:rsidRDefault="00FD5C10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2" w:name="_heading=h.3znysh7" w:colFirst="0" w:colLast="0"/>
                  <w:bookmarkEnd w:id="2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CONTACT ME</w:t>
                  </w:r>
                </w:p>
              </w:tc>
            </w:tr>
          </w:tbl>
          <w:p w:rsidR="00170DF5" w:rsidRDefault="00170DF5">
            <w:pPr>
              <w:spacing w:before="0" w:line="240" w:lineRule="auto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  <w:tbl>
            <w:tblPr>
              <w:tblStyle w:val="a8"/>
              <w:tblW w:w="2880" w:type="dxa"/>
              <w:tblLayout w:type="fixed"/>
              <w:tblLook w:val="0600"/>
            </w:tblPr>
            <w:tblGrid>
              <w:gridCol w:w="390"/>
              <w:gridCol w:w="2490"/>
            </w:tblGrid>
            <w:tr w:rsidR="00170DF5">
              <w:trPr>
                <w:cantSplit/>
                <w:tblHeader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170DF5" w:rsidRDefault="00FD5C10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</w:rPr>
                    <w:drawing>
                      <wp:inline distT="114300" distB="114300" distL="114300" distR="114300">
                        <wp:extent cx="152400" cy="152400"/>
                        <wp:effectExtent l="0" t="0" r="0" b="0"/>
                        <wp:docPr id="12" name="image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170DF5" w:rsidRDefault="009B2D1C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+919711791675</w:t>
                  </w:r>
                </w:p>
              </w:tc>
            </w:tr>
            <w:tr w:rsidR="00170DF5">
              <w:trPr>
                <w:cantSplit/>
                <w:tblHeader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170DF5" w:rsidRDefault="00FD5C10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inline distT="114300" distB="114300" distL="114300" distR="114300">
                        <wp:extent cx="152400" cy="152400"/>
                        <wp:effectExtent l="0" t="0" r="0" b="0"/>
                        <wp:docPr id="11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170DF5" w:rsidRDefault="009B2D1C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snghparminder@gmail.com</w:t>
                  </w:r>
                </w:p>
              </w:tc>
            </w:tr>
            <w:tr w:rsidR="00170DF5">
              <w:trPr>
                <w:cantSplit/>
                <w:tblHeader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170DF5" w:rsidRDefault="00FD5C10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inline distT="114300" distB="114300" distL="114300" distR="114300">
                        <wp:extent cx="152400" cy="152400"/>
                        <wp:effectExtent l="0" t="0" r="0" b="0"/>
                        <wp:docPr id="14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170DF5" w:rsidRDefault="009B2D1C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Pathankot,Punjab</w:t>
                  </w:r>
                </w:p>
              </w:tc>
            </w:tr>
            <w:tr w:rsidR="00170DF5">
              <w:trPr>
                <w:cantSplit/>
                <w:trHeight w:val="435"/>
                <w:tblHeader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170DF5" w:rsidRDefault="006E792F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52400" cy="142875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170DF5" w:rsidRDefault="006E792F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 w:rsidRPr="006E792F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https://github.com/snghparminder/My_Resources/blob/main/CV_format.dotx</w:t>
                  </w:r>
                </w:p>
              </w:tc>
            </w:tr>
            <w:tr w:rsidR="00170DF5">
              <w:trPr>
                <w:cantSplit/>
                <w:tblHeader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170DF5" w:rsidRDefault="00FD5C10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</w:rPr>
                    <w:drawing>
                      <wp:inline distT="114300" distB="114300" distL="114300" distR="114300">
                        <wp:extent cx="152400" cy="152400"/>
                        <wp:effectExtent l="0" t="0" r="0" b="0"/>
                        <wp:docPr id="8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170DF5" w:rsidRDefault="00FD5C10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 w:rsidRPr="00FD5C10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https://www.linkedin.com/in/parminder-singh-60a81580/</w:t>
                  </w:r>
                </w:p>
              </w:tc>
            </w:tr>
          </w:tbl>
          <w:p w:rsidR="00170DF5" w:rsidRDefault="00170DF5">
            <w:pPr>
              <w:spacing w:before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170DF5" w:rsidRDefault="00170DF5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9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/>
            </w:tblPr>
            <w:tblGrid>
              <w:gridCol w:w="2910"/>
            </w:tblGrid>
            <w:tr w:rsidR="00170DF5">
              <w:trPr>
                <w:cantSplit/>
                <w:trHeight w:val="345"/>
                <w:tblHeader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70DF5" w:rsidRDefault="00FD5C10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3" w:name="_heading=h.2et92p0" w:colFirst="0" w:colLast="0"/>
                  <w:bookmarkEnd w:id="3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AREAS OF EXPERTISE</w:t>
                  </w:r>
                </w:p>
              </w:tc>
            </w:tr>
          </w:tbl>
          <w:p w:rsidR="00170DF5" w:rsidRDefault="00170DF5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:rsidR="00170DF5" w:rsidRDefault="00FD5C10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Experience Highlight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br/>
              <w:t xml:space="preserve">This is where you will mention 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br/>
              <w:t>your experience more generally</w:t>
            </w:r>
          </w:p>
          <w:p w:rsidR="00170DF5" w:rsidRDefault="00170DF5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:rsidR="00170DF5" w:rsidRDefault="00FD5C10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Experience Highlight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br/>
              <w:t xml:space="preserve">This is where you will mention 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br/>
              <w:t>your experience more generally</w:t>
            </w:r>
          </w:p>
          <w:p w:rsidR="00170DF5" w:rsidRDefault="00170DF5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:rsidR="00170DF5" w:rsidRDefault="00FD5C10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Experience Highlight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br/>
              <w:t xml:space="preserve">This is where you will mention 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br/>
              <w:t>your experience more generally</w:t>
            </w:r>
          </w:p>
          <w:p w:rsidR="00170DF5" w:rsidRDefault="00170DF5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a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/>
            </w:tblPr>
            <w:tblGrid>
              <w:gridCol w:w="2910"/>
            </w:tblGrid>
            <w:tr w:rsidR="00170DF5">
              <w:trPr>
                <w:cantSplit/>
                <w:trHeight w:val="360"/>
                <w:tblHeader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70DF5" w:rsidRDefault="00FD5C10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4" w:name="_heading=h.tyjcwt" w:colFirst="0" w:colLast="0"/>
                  <w:bookmarkEnd w:id="4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AWARDS</w:t>
                  </w:r>
                </w:p>
              </w:tc>
            </w:tr>
          </w:tbl>
          <w:p w:rsidR="00170DF5" w:rsidRDefault="00FD5C10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Excellence Award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This is where you can write a blurb about an award</w:t>
            </w:r>
          </w:p>
          <w:p w:rsidR="00170DF5" w:rsidRDefault="00FD5C10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Excellence Award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This is where you can write a blurb about an award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. 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0DF5" w:rsidRDefault="00170DF5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375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0DF5" w:rsidRDefault="00170DF5">
            <w:pPr>
              <w:pStyle w:val="Heading1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0DF5" w:rsidRPr="00966E59" w:rsidRDefault="009B2D1C">
            <w:pPr>
              <w:spacing w:before="0" w:line="240" w:lineRule="auto"/>
              <w:ind w:right="0"/>
              <w:rPr>
                <w:rFonts w:ascii="Muli" w:eastAsia="Muli" w:hAnsi="Muli" w:cs="Muli"/>
                <w:color w:val="5F7E88"/>
                <w:sz w:val="44"/>
                <w:szCs w:val="44"/>
              </w:rPr>
            </w:pPr>
            <w:r w:rsidRPr="00966E59">
              <w:rPr>
                <w:rFonts w:ascii="Muli" w:eastAsia="Muli" w:hAnsi="Muli" w:cs="Muli"/>
                <w:color w:val="5F7E88"/>
                <w:sz w:val="44"/>
                <w:szCs w:val="44"/>
              </w:rPr>
              <w:t>Parminder Singh</w:t>
            </w:r>
          </w:p>
          <w:p w:rsidR="00170DF5" w:rsidRPr="00966E59" w:rsidRDefault="00FD5C10">
            <w:pPr>
              <w:spacing w:before="0" w:after="300" w:line="360" w:lineRule="auto"/>
              <w:rPr>
                <w:rFonts w:ascii="Arial" w:eastAsia="Arial" w:hAnsi="Arial" w:cs="Arial"/>
                <w:color w:val="6E7B84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6E7B84"/>
                <w:sz w:val="12"/>
                <w:szCs w:val="12"/>
              </w:rPr>
              <w:br/>
            </w:r>
            <w:r w:rsidR="009B2D1C" w:rsidRPr="00966E59">
              <w:rPr>
                <w:rFonts w:ascii="Muli" w:eastAsia="Muli" w:hAnsi="Muli" w:cs="Muli"/>
                <w:color w:val="5F7E88"/>
                <w:sz w:val="36"/>
                <w:szCs w:val="36"/>
              </w:rPr>
              <w:t xml:space="preserve">QA </w:t>
            </w:r>
            <w:r w:rsidR="0090060B" w:rsidRPr="00966E59">
              <w:rPr>
                <w:rFonts w:ascii="Muli" w:eastAsia="Muli" w:hAnsi="Muli" w:cs="Muli"/>
                <w:color w:val="5F7E88"/>
                <w:sz w:val="36"/>
                <w:szCs w:val="36"/>
              </w:rPr>
              <w:t>Specialist</w:t>
            </w:r>
          </w:p>
          <w:p w:rsidR="00170DF5" w:rsidRDefault="00FD5C10">
            <w:pPr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Write a concise, two sentence summary of your job history including: years of experience, industry of experience, and areas of experience. Include specifics about your areas of expertise and when you have had proven success.</w:t>
            </w:r>
          </w:p>
          <w:p w:rsidR="00170DF5" w:rsidRDefault="00170DF5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b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7020"/>
            </w:tblGrid>
            <w:tr w:rsidR="00170DF5">
              <w:trPr>
                <w:cantSplit/>
                <w:trHeight w:val="390"/>
                <w:tblHeader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70DF5" w:rsidRDefault="00FD5C10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5" w:name="_heading=h.3dy6vkm" w:colFirst="0" w:colLast="0"/>
                  <w:bookmarkEnd w:id="5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WORK EXPERIENCE</w:t>
                  </w:r>
                </w:p>
              </w:tc>
            </w:tr>
          </w:tbl>
          <w:p w:rsidR="00170DF5" w:rsidRDefault="00FD5C10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bookmarkStart w:id="6" w:name="_heading=h.1t3h5sf" w:colFirst="0" w:colLast="0"/>
            <w:bookmarkEnd w:id="6"/>
            <w:r>
              <w:rPr>
                <w:rFonts w:ascii="Arial" w:eastAsia="Arial" w:hAnsi="Arial" w:cs="Arial"/>
                <w:b/>
                <w:sz w:val="18"/>
                <w:szCs w:val="18"/>
              </w:rPr>
              <w:t>WRITE YOUR JOB TITLE HERE</w:t>
            </w:r>
          </w:p>
          <w:p w:rsidR="00170DF5" w:rsidRDefault="00FD5C10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bookmarkStart w:id="7" w:name="_heading=h.4d34og8" w:colFirst="0" w:colLast="0"/>
            <w:bookmarkEnd w:id="7"/>
            <w:r>
              <w:rPr>
                <w:rFonts w:ascii="Arial" w:eastAsia="Arial" w:hAnsi="Arial" w:cs="Arial"/>
                <w:i/>
                <w:color w:val="434343"/>
              </w:rPr>
              <w:t xml:space="preserve">Company Name </w:t>
            </w:r>
            <w:proofErr w:type="gramStart"/>
            <w:r>
              <w:rPr>
                <w:rFonts w:ascii="Arial" w:eastAsia="Arial" w:hAnsi="Arial" w:cs="Arial"/>
                <w:i/>
                <w:color w:val="434343"/>
              </w:rPr>
              <w:t>•  Location</w:t>
            </w:r>
            <w:proofErr w:type="gramEnd"/>
            <w:r>
              <w:rPr>
                <w:rFonts w:ascii="Arial" w:eastAsia="Arial" w:hAnsi="Arial" w:cs="Arial"/>
                <w:i/>
                <w:color w:val="434343"/>
              </w:rPr>
              <w:t xml:space="preserve"> •  2018 - Present</w:t>
            </w:r>
          </w:p>
          <w:p w:rsidR="00170DF5" w:rsidRDefault="00FD5C10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In two or three sentences, provide an overview of your responsibilities in this position. What did you accomplish daily that led to proven overall success for the company as a whole?</w:t>
            </w:r>
          </w:p>
          <w:p w:rsidR="00170DF5" w:rsidRDefault="00FD5C10">
            <w:pPr>
              <w:numPr>
                <w:ilvl w:val="0"/>
                <w:numId w:val="1"/>
              </w:numPr>
              <w:spacing w:before="0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Here, write a one to two sentence synopsis of how you achieved success in your current position with a specific project you led or owned.</w:t>
            </w:r>
          </w:p>
          <w:p w:rsidR="00170DF5" w:rsidRDefault="00FD5C10">
            <w:pPr>
              <w:numPr>
                <w:ilvl w:val="0"/>
                <w:numId w:val="1"/>
              </w:numPr>
              <w:spacing w:before="0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One to two sentence synopsis of how you achieved success in your current position with a specific project you led or owned.</w:t>
            </w:r>
          </w:p>
          <w:p w:rsidR="00170DF5" w:rsidRDefault="00FD5C10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bookmarkStart w:id="8" w:name="_heading=h.2s8eyo1" w:colFirst="0" w:colLast="0"/>
            <w:bookmarkEnd w:id="8"/>
            <w:r>
              <w:rPr>
                <w:rFonts w:ascii="Arial" w:eastAsia="Arial" w:hAnsi="Arial" w:cs="Arial"/>
                <w:b/>
                <w:sz w:val="18"/>
                <w:szCs w:val="18"/>
              </w:rPr>
              <w:t>WRITE YOUR JOB TITLE HERE</w:t>
            </w:r>
          </w:p>
          <w:p w:rsidR="00170DF5" w:rsidRDefault="00FD5C10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bookmarkStart w:id="9" w:name="_heading=h.17dp8vu" w:colFirst="0" w:colLast="0"/>
            <w:bookmarkEnd w:id="9"/>
            <w:r>
              <w:rPr>
                <w:rFonts w:ascii="Arial" w:eastAsia="Arial" w:hAnsi="Arial" w:cs="Arial"/>
                <w:i/>
                <w:color w:val="434343"/>
              </w:rPr>
              <w:t xml:space="preserve">Company Name </w:t>
            </w:r>
            <w:proofErr w:type="gramStart"/>
            <w:r>
              <w:rPr>
                <w:rFonts w:ascii="Arial" w:eastAsia="Arial" w:hAnsi="Arial" w:cs="Arial"/>
                <w:i/>
                <w:color w:val="434343"/>
              </w:rPr>
              <w:t>•  Location</w:t>
            </w:r>
            <w:proofErr w:type="gramEnd"/>
            <w:r>
              <w:rPr>
                <w:rFonts w:ascii="Arial" w:eastAsia="Arial" w:hAnsi="Arial" w:cs="Arial"/>
                <w:i/>
                <w:color w:val="434343"/>
              </w:rPr>
              <w:t xml:space="preserve"> •  2016 - 2018</w:t>
            </w:r>
          </w:p>
          <w:p w:rsidR="00170DF5" w:rsidRDefault="00FD5C10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In two or three sentences, provide an overview of your responsibilities in this position. What did you accomplish daily that led to proven overall success for the company as a whole?</w:t>
            </w:r>
          </w:p>
          <w:p w:rsidR="00170DF5" w:rsidRDefault="00FD5C10">
            <w:pPr>
              <w:numPr>
                <w:ilvl w:val="0"/>
                <w:numId w:val="1"/>
              </w:numPr>
              <w:spacing w:before="0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Here, write a one to two sentence synopsis of how you achieved success in your current position with a specific project you led or owned.</w:t>
            </w:r>
          </w:p>
          <w:p w:rsidR="00170DF5" w:rsidRDefault="00FD5C10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bookmarkStart w:id="10" w:name="_heading=h.3rdcrjn" w:colFirst="0" w:colLast="0"/>
            <w:bookmarkEnd w:id="10"/>
            <w:r>
              <w:rPr>
                <w:rFonts w:ascii="Arial" w:eastAsia="Arial" w:hAnsi="Arial" w:cs="Arial"/>
                <w:b/>
                <w:sz w:val="18"/>
                <w:szCs w:val="18"/>
              </w:rPr>
              <w:t>WRITE YOUR JOB TITLE HERE</w:t>
            </w:r>
          </w:p>
          <w:p w:rsidR="00170DF5" w:rsidRDefault="00FD5C10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bookmarkStart w:id="11" w:name="_heading=h.26in1rg" w:colFirst="0" w:colLast="0"/>
            <w:bookmarkEnd w:id="11"/>
            <w:r>
              <w:rPr>
                <w:rFonts w:ascii="Arial" w:eastAsia="Arial" w:hAnsi="Arial" w:cs="Arial"/>
                <w:i/>
                <w:color w:val="434343"/>
              </w:rPr>
              <w:t xml:space="preserve">Company Name </w:t>
            </w:r>
            <w:proofErr w:type="gramStart"/>
            <w:r>
              <w:rPr>
                <w:rFonts w:ascii="Arial" w:eastAsia="Arial" w:hAnsi="Arial" w:cs="Arial"/>
                <w:i/>
                <w:color w:val="434343"/>
              </w:rPr>
              <w:t>•  Location</w:t>
            </w:r>
            <w:proofErr w:type="gramEnd"/>
            <w:r>
              <w:rPr>
                <w:rFonts w:ascii="Arial" w:eastAsia="Arial" w:hAnsi="Arial" w:cs="Arial"/>
                <w:i/>
                <w:color w:val="434343"/>
              </w:rPr>
              <w:t xml:space="preserve"> •  2014 - 2016</w:t>
            </w:r>
          </w:p>
          <w:p w:rsidR="00170DF5" w:rsidRDefault="00FD5C10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In two or three sentences, provide an overview of your responsibilities in this position. What did you accomplish daily that led to proven overall success for the company as a whole?</w:t>
            </w:r>
          </w:p>
          <w:p w:rsidR="00170DF5" w:rsidRDefault="00FD5C10">
            <w:pPr>
              <w:numPr>
                <w:ilvl w:val="0"/>
                <w:numId w:val="1"/>
              </w:numPr>
              <w:spacing w:before="0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Here, write a one to two sentence synopsis of how you achieved success in your current position with a specific project you led or owned.</w:t>
            </w:r>
          </w:p>
          <w:p w:rsidR="00170DF5" w:rsidRDefault="00170DF5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:rsidR="00170DF5" w:rsidRDefault="00170DF5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c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7020"/>
            </w:tblGrid>
            <w:tr w:rsidR="00170DF5">
              <w:trPr>
                <w:cantSplit/>
                <w:trHeight w:val="390"/>
                <w:tblHeader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70DF5" w:rsidRDefault="00FD5C10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12" w:name="_heading=h.lnxbz9" w:colFirst="0" w:colLast="0"/>
                  <w:bookmarkEnd w:id="12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EDUCATION &amp; CREDENTIALS</w:t>
                  </w:r>
                </w:p>
              </w:tc>
            </w:tr>
          </w:tbl>
          <w:p w:rsidR="00170DF5" w:rsidRDefault="00FD5C10">
            <w:pPr>
              <w:pStyle w:val="Heading2"/>
              <w:rPr>
                <w:rFonts w:ascii="Arial" w:eastAsia="Arial" w:hAnsi="Arial" w:cs="Arial"/>
                <w:sz w:val="18"/>
                <w:szCs w:val="18"/>
              </w:rPr>
            </w:pPr>
            <w:bookmarkStart w:id="13" w:name="_heading=h.35nkun2" w:colFirst="0" w:colLast="0"/>
            <w:bookmarkEnd w:id="13"/>
            <w:r>
              <w:rPr>
                <w:rFonts w:ascii="Arial" w:eastAsia="Arial" w:hAnsi="Arial" w:cs="Arial"/>
                <w:b/>
                <w:sz w:val="18"/>
                <w:szCs w:val="18"/>
              </w:rPr>
              <w:t>Degree Name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  <w:t xml:space="preserve">University Name, Location, 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  <w:t xml:space="preserve">Graduation Year </w:t>
            </w:r>
          </w:p>
          <w:p w:rsidR="00170DF5" w:rsidRDefault="00170DF5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:rsidR="00170DF5" w:rsidRDefault="00FD5C10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Certifications: 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Include any and all certifications you hold.</w:t>
            </w:r>
          </w:p>
          <w:p w:rsidR="00170DF5" w:rsidRDefault="00170DF5">
            <w:pPr>
              <w:spacing w:before="0" w:line="276" w:lineRule="auto"/>
              <w:ind w:right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</w:tc>
      </w:tr>
      <w:tr w:rsidR="00170DF5">
        <w:trPr>
          <w:cantSplit/>
          <w:trHeight w:val="9100"/>
          <w:tblHeader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0DF5" w:rsidRDefault="00170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0DF5" w:rsidRDefault="00170DF5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375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0DF5" w:rsidRDefault="00170DF5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4" w:name="_heading=h.1ksv4uv" w:colFirst="0" w:colLast="0"/>
            <w:bookmarkEnd w:id="14"/>
          </w:p>
        </w:tc>
        <w:tc>
          <w:tcPr>
            <w:tcW w:w="672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0DF5" w:rsidRDefault="00170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Arial" w:eastAsia="Arial" w:hAnsi="Arial" w:cs="Arial"/>
              </w:rPr>
            </w:pPr>
          </w:p>
        </w:tc>
      </w:tr>
    </w:tbl>
    <w:p w:rsidR="00170DF5" w:rsidRDefault="00170DF5">
      <w:pP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p w:rsidR="00170DF5" w:rsidRDefault="00170DF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170DF5" w:rsidSect="00170DF5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 ExtraLigh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chivo Narrow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E510A"/>
    <w:multiLevelType w:val="multilevel"/>
    <w:tmpl w:val="CBAC25D6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6E792F"/>
    <w:rsid w:val="00170DF5"/>
    <w:rsid w:val="006E792F"/>
    <w:rsid w:val="008204EB"/>
    <w:rsid w:val="0090060B"/>
    <w:rsid w:val="00966E59"/>
    <w:rsid w:val="009B2D1C"/>
    <w:rsid w:val="00AB0909"/>
    <w:rsid w:val="00C26A56"/>
    <w:rsid w:val="00FD5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ssistant ExtraLight" w:eastAsia="Assistant ExtraLight" w:hAnsi="Assistant ExtraLight" w:cs="Assistant ExtraLight"/>
        <w:color w:val="666666"/>
        <w:lang w:val="en-US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F5"/>
  </w:style>
  <w:style w:type="paragraph" w:styleId="Heading1">
    <w:name w:val="heading 1"/>
    <w:basedOn w:val="Normal"/>
    <w:next w:val="Normal"/>
    <w:uiPriority w:val="9"/>
    <w:qFormat/>
    <w:rsid w:val="00170DF5"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170DF5"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rsid w:val="00170DF5"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70DF5"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70DF5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70DF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70DF5"/>
  </w:style>
  <w:style w:type="paragraph" w:styleId="Title">
    <w:name w:val="Title"/>
    <w:basedOn w:val="Normal"/>
    <w:next w:val="Normal"/>
    <w:uiPriority w:val="10"/>
    <w:qFormat/>
    <w:rsid w:val="00170DF5"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rsid w:val="00170DF5"/>
    <w:pPr>
      <w:spacing w:before="0" w:line="276" w:lineRule="auto"/>
    </w:pPr>
    <w:rPr>
      <w:color w:val="000000"/>
    </w:rPr>
  </w:style>
  <w:style w:type="table" w:customStyle="1" w:styleId="a">
    <w:basedOn w:val="TableNormal"/>
    <w:rsid w:val="00170DF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70DF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70DF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170DF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170DF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170DF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170DF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170DF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170DF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170DF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170DF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170DF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170DF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170DF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04E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4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minder\Desktop\CV_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0NzICKU2L16bM14HcwnELi3t7Q==">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CV_format.dotx</Template>
  <TotalTime>2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Parminder</dc:creator>
  <cp:lastModifiedBy>Parminder</cp:lastModifiedBy>
  <cp:revision>1</cp:revision>
  <dcterms:created xsi:type="dcterms:W3CDTF">2022-06-25T11:05:00Z</dcterms:created>
  <dcterms:modified xsi:type="dcterms:W3CDTF">2022-06-25T11:07:00Z</dcterms:modified>
</cp:coreProperties>
</file>